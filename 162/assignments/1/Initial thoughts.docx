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8E" w:rsidRDefault="005A1B10">
      <w:r>
        <w:t>Game of Life</w:t>
      </w:r>
    </w:p>
    <w:p w:rsidR="005A1B10" w:rsidRPr="00AD3E84" w:rsidRDefault="005A1B10">
      <w:pPr>
        <w:rPr>
          <w:strike/>
        </w:rPr>
      </w:pPr>
      <w:r>
        <w:tab/>
        <w:t xml:space="preserve">Need to create an </w:t>
      </w:r>
      <w:r w:rsidR="006F4E19">
        <w:t xml:space="preserve">int 2D </w:t>
      </w:r>
      <w:r>
        <w:t>array</w:t>
      </w:r>
    </w:p>
    <w:p w:rsidR="005A1B10" w:rsidRDefault="005A1B10">
      <w:r>
        <w:tab/>
      </w:r>
      <w:r>
        <w:tab/>
      </w:r>
      <w:proofErr w:type="spellStart"/>
      <w:r w:rsidR="006F4E19">
        <w:t>Int</w:t>
      </w:r>
      <w:proofErr w:type="spellEnd"/>
      <w:r w:rsidR="006F4E19">
        <w:t xml:space="preserve"> cell</w:t>
      </w:r>
      <w:r w:rsidR="00AD3E84">
        <w:t xml:space="preserve"> - since neighbors can’t be higher than 8</w:t>
      </w:r>
    </w:p>
    <w:p w:rsidR="005A1B10" w:rsidRDefault="005A1B10">
      <w:r>
        <w:tab/>
      </w:r>
      <w:r>
        <w:tab/>
      </w:r>
      <w:r>
        <w:tab/>
        <w:t>First number is 1/0 where 1 is alive</w:t>
      </w:r>
    </w:p>
    <w:p w:rsidR="00AD3E84" w:rsidRDefault="00AD3E84">
      <w:r>
        <w:tab/>
      </w:r>
      <w:r>
        <w:tab/>
      </w:r>
      <w:r>
        <w:tab/>
      </w:r>
      <w:r>
        <w:tab/>
        <w:t>Cell number /10 = 1 is alive</w:t>
      </w:r>
    </w:p>
    <w:p w:rsidR="00AD3E84" w:rsidRDefault="00AD3E84">
      <w:r>
        <w:tab/>
      </w:r>
      <w:r>
        <w:tab/>
      </w:r>
      <w:r>
        <w:tab/>
      </w:r>
      <w:r>
        <w:tab/>
        <w:t>Cell number /10 = 0 is dead</w:t>
      </w:r>
    </w:p>
    <w:p w:rsidR="00AD3E84" w:rsidRDefault="005A1B10">
      <w:r>
        <w:tab/>
      </w:r>
      <w:r>
        <w:tab/>
      </w:r>
      <w:r>
        <w:tab/>
        <w:t>Second number is neighbors</w:t>
      </w:r>
    </w:p>
    <w:p w:rsidR="00AD3E84" w:rsidRDefault="00AD3E84">
      <w:r>
        <w:tab/>
      </w:r>
      <w:r>
        <w:tab/>
      </w:r>
      <w:r>
        <w:tab/>
      </w:r>
      <w:r>
        <w:tab/>
        <w:t>Cell number %10 is neighbors</w:t>
      </w:r>
    </w:p>
    <w:p w:rsidR="00B556B4" w:rsidRDefault="005A1B10" w:rsidP="00B556B4">
      <w:pPr>
        <w:ind w:firstLine="720"/>
      </w:pPr>
      <w:r>
        <w:t>Need to know if a cell is alive and how many neighbors it has</w:t>
      </w:r>
    </w:p>
    <w:p w:rsidR="00AD3E84" w:rsidRDefault="005A1B10">
      <w:r>
        <w:tab/>
      </w:r>
      <w:r>
        <w:tab/>
        <w:t>If alive cell’s neighbors doesn’t equal 2 or 3 it dies</w:t>
      </w:r>
    </w:p>
    <w:p w:rsidR="006F4E19" w:rsidRDefault="005A1B10">
      <w:r>
        <w:tab/>
      </w:r>
      <w:r>
        <w:tab/>
        <w:t>If dead cell’s neighbors equals 3 it become alive</w:t>
      </w:r>
    </w:p>
    <w:p w:rsidR="00AD3E84" w:rsidRDefault="00AD3E84">
      <w:r>
        <w:tab/>
      </w:r>
      <w:r>
        <w:tab/>
      </w:r>
      <w:r w:rsidR="006F4E19">
        <w:tab/>
      </w:r>
      <w:r>
        <w:t>Loop through array and add 1 to appropriate cells for all live cells</w:t>
      </w:r>
    </w:p>
    <w:p w:rsidR="00AD3E84" w:rsidRDefault="00AD3E84">
      <w:r>
        <w:tab/>
      </w:r>
      <w:r>
        <w:tab/>
      </w:r>
      <w:r w:rsidR="006F4E19">
        <w:tab/>
      </w:r>
      <w:r>
        <w:t>Loop through array a second time to figure out next generation value of that cell</w:t>
      </w:r>
    </w:p>
    <w:p w:rsidR="00AD3E84" w:rsidRDefault="00AD3E84">
      <w:r>
        <w:tab/>
      </w:r>
      <w:r>
        <w:tab/>
      </w:r>
      <w:r>
        <w:tab/>
      </w:r>
      <w:r w:rsidR="006F4E19">
        <w:tab/>
      </w:r>
      <w:r>
        <w:t>Add 10 if cell is dead and had a value of 3</w:t>
      </w:r>
    </w:p>
    <w:p w:rsidR="00AD3E84" w:rsidRDefault="00AD3E84">
      <w:r>
        <w:tab/>
      </w:r>
      <w:r>
        <w:tab/>
      </w:r>
      <w:r>
        <w:tab/>
      </w:r>
      <w:r w:rsidR="006F4E19">
        <w:tab/>
      </w:r>
      <w:r>
        <w:t>Subtract 10 is cell is alive and doesn’t have a value of 12 or 13</w:t>
      </w:r>
    </w:p>
    <w:p w:rsidR="005A1B10" w:rsidRDefault="005A1B10">
      <w:r>
        <w:tab/>
        <w:t>Need to deal with edges</w:t>
      </w:r>
    </w:p>
    <w:p w:rsidR="005A1B10" w:rsidRDefault="005A1B10">
      <w:r>
        <w:tab/>
      </w:r>
      <w:r>
        <w:tab/>
      </w:r>
      <w:r w:rsidRPr="00AD3E84">
        <w:t>Try extra columns/rows</w:t>
      </w:r>
    </w:p>
    <w:p w:rsidR="006F4E19" w:rsidRPr="0099327A" w:rsidRDefault="0099327A" w:rsidP="0099327A">
      <w:pPr>
        <w:rPr>
          <w:strike/>
        </w:rPr>
      </w:pPr>
      <w:r>
        <w:tab/>
      </w:r>
      <w:r>
        <w:tab/>
      </w:r>
      <w:r>
        <w:tab/>
      </w:r>
      <w:r w:rsidR="00AD3E84">
        <w:t xml:space="preserve">set up to test above make the first and last </w:t>
      </w:r>
      <w:r>
        <w:t xml:space="preserve">few </w:t>
      </w:r>
      <w:r w:rsidR="00AD3E84">
        <w:t>column</w:t>
      </w:r>
      <w:r>
        <w:t>s</w:t>
      </w:r>
      <w:r w:rsidR="00AD3E84">
        <w:t>/row</w:t>
      </w:r>
      <w:r>
        <w:t>s</w:t>
      </w:r>
      <w:r w:rsidR="00AD3E84">
        <w:t xml:space="preserve"> invisible</w:t>
      </w:r>
    </w:p>
    <w:p w:rsidR="005A1B10" w:rsidRDefault="005A1B10"/>
    <w:p w:rsidR="005A1B10" w:rsidRDefault="00B556B4">
      <w:r>
        <w:t>2 arrays where first is current and second is future</w:t>
      </w:r>
      <w:r w:rsidR="00D3327B">
        <w:t>/ swap</w:t>
      </w:r>
    </w:p>
    <w:p w:rsidR="00F64423" w:rsidRDefault="00F64423">
      <w:r>
        <w:tab/>
        <w:t>Add/Subtract 10 before adding to future array where increments are stored</w:t>
      </w:r>
    </w:p>
    <w:p w:rsidR="00F64423" w:rsidRDefault="00F64423">
      <w:r>
        <w:tab/>
        <w:t>Afterward zero out the cell</w:t>
      </w:r>
    </w:p>
    <w:p w:rsidR="006C0DD8" w:rsidRDefault="006C0DD8"/>
    <w:p w:rsidR="006C0DD8" w:rsidRDefault="006C0DD8"/>
    <w:p w:rsidR="006C0DD8" w:rsidRDefault="006C0DD8"/>
    <w:p w:rsidR="006C0DD8" w:rsidRDefault="006C0DD8" w:rsidP="006C0DD8">
      <w:pPr>
        <w:sectPr w:rsidR="006C0D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DD8" w:rsidRDefault="00A9761B" w:rsidP="006C0DD8">
      <w:proofErr w:type="gramStart"/>
      <w:r>
        <w:lastRenderedPageBreak/>
        <w:t>oscillator</w:t>
      </w:r>
      <w:proofErr w:type="gramEnd"/>
      <w:r>
        <w:t xml:space="preserve"> is 3 rows and 5</w:t>
      </w:r>
      <w:r w:rsidR="006C0DD8">
        <w:t xml:space="preserve"> columns</w:t>
      </w:r>
      <w:r w:rsidR="006C0DD8" w:rsidRPr="006C0DD8">
        <w:t xml:space="preserve"> </w:t>
      </w:r>
      <w:r>
        <w:tab/>
      </w:r>
      <w:r>
        <w:tab/>
      </w:r>
      <w:r>
        <w:tab/>
      </w:r>
      <w:r>
        <w:tab/>
        <w:t>glider is 5 columns and 5</w:t>
      </w:r>
      <w:r w:rsidR="006C0DD8">
        <w:t xml:space="preserve"> rows</w:t>
      </w:r>
    </w:p>
    <w:tbl>
      <w:tblPr>
        <w:tblStyle w:val="TableGrid"/>
        <w:tblpPr w:leftFromText="180" w:rightFromText="180" w:vertAnchor="text" w:horzAnchor="page" w:tblpX="6991" w:tblpY="9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08"/>
        <w:gridCol w:w="309"/>
        <w:gridCol w:w="308"/>
        <w:gridCol w:w="309"/>
        <w:gridCol w:w="309"/>
        <w:gridCol w:w="236"/>
        <w:gridCol w:w="328"/>
        <w:gridCol w:w="440"/>
        <w:gridCol w:w="440"/>
        <w:gridCol w:w="440"/>
        <w:gridCol w:w="328"/>
      </w:tblGrid>
      <w:tr w:rsidR="00EA434A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</w:tr>
      <w:tr w:rsidR="00EA434A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</w:tr>
      <w:tr w:rsidR="00EA434A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  <w:rPr>
                <w:color w:val="FF0000"/>
              </w:rPr>
            </w:pPr>
            <w:r w:rsidRPr="0020785E">
              <w:rPr>
                <w:color w:val="FF0000"/>
              </w:rPr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  <w:rPr>
                <w:color w:val="FF0000"/>
              </w:rPr>
            </w:pPr>
            <w:r w:rsidRPr="0020785E">
              <w:rPr>
                <w:color w:val="FF0000"/>
              </w:rPr>
              <w:t>5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3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</w:tr>
      <w:tr w:rsidR="00EA434A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</w:tr>
      <w:tr w:rsidR="00EA434A" w:rsidRPr="0020785E" w:rsidTr="00EA434A">
        <w:tc>
          <w:tcPr>
            <w:tcW w:w="30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0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14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3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  <w:rPr>
                <w:color w:val="FF0000"/>
              </w:rPr>
            </w:pPr>
            <w:r w:rsidRPr="0020785E">
              <w:rPr>
                <w:color w:val="FF0000"/>
              </w:rPr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  <w:rPr>
                <w:color w:val="FF0000"/>
              </w:rPr>
            </w:pPr>
            <w:r w:rsidRPr="0020785E">
              <w:rPr>
                <w:color w:val="FF0000"/>
              </w:rPr>
              <w:t>4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0</w:t>
            </w:r>
          </w:p>
        </w:tc>
      </w:tr>
      <w:tr w:rsidR="00EA434A" w:rsidRPr="0020785E" w:rsidTr="00EA434A">
        <w:tc>
          <w:tcPr>
            <w:tcW w:w="30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  <w:tcBorders>
              <w:left w:val="nil"/>
              <w:right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0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>
              <w:t>o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o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  <w:rPr>
                <w:color w:val="FF0000"/>
              </w:rPr>
            </w:pPr>
            <w:r w:rsidRPr="0020785E">
              <w:rPr>
                <w:color w:val="FF0000"/>
              </w:rPr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2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</w:tr>
      <w:tr w:rsidR="00EA434A" w:rsidRPr="0020785E" w:rsidTr="00EA434A"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8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309" w:type="dxa"/>
          </w:tcPr>
          <w:p w:rsidR="00EA434A" w:rsidRPr="0020785E" w:rsidRDefault="00EA434A" w:rsidP="00EA434A">
            <w:pPr>
              <w:jc w:val="center"/>
            </w:pPr>
            <w:r w:rsidRPr="0020785E">
              <w:t>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A434A" w:rsidRPr="0020785E" w:rsidRDefault="00EA434A" w:rsidP="00EA434A">
            <w:pPr>
              <w:jc w:val="center"/>
            </w:pP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 w:rsidRPr="0020785E"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A434A" w:rsidRPr="0020785E" w:rsidRDefault="00EA434A" w:rsidP="00EA434A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:rsidR="00EA434A" w:rsidRPr="0020785E" w:rsidRDefault="00EA434A" w:rsidP="00EA434A">
            <w:pPr>
              <w:jc w:val="center"/>
            </w:pPr>
            <w:r>
              <w:t>0</w:t>
            </w:r>
          </w:p>
        </w:tc>
      </w:tr>
    </w:tbl>
    <w:p w:rsidR="006C0DD8" w:rsidRDefault="006C0DD8" w:rsidP="006C0DD8">
      <w:pPr>
        <w:jc w:val="center"/>
      </w:pPr>
    </w:p>
    <w:tbl>
      <w:tblPr>
        <w:tblStyle w:val="TableGrid"/>
        <w:tblpPr w:leftFromText="180" w:rightFromText="180" w:vertAnchor="text" w:horzAnchor="margin" w:tblpY="136"/>
        <w:tblW w:w="8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461"/>
        <w:gridCol w:w="461"/>
        <w:gridCol w:w="461"/>
        <w:gridCol w:w="461"/>
      </w:tblGrid>
      <w:tr w:rsidR="006C0DD8" w:rsidTr="006C0DD8">
        <w:trPr>
          <w:trHeight w:val="269"/>
        </w:trPr>
        <w:tc>
          <w:tcPr>
            <w:tcW w:w="1003" w:type="pct"/>
          </w:tcPr>
          <w:p w:rsidR="006C0DD8" w:rsidRDefault="006C0DD8" w:rsidP="006C0DD8">
            <w:r>
              <w:t>1</w:t>
            </w:r>
          </w:p>
        </w:tc>
        <w:tc>
          <w:tcPr>
            <w:tcW w:w="999" w:type="pct"/>
          </w:tcPr>
          <w:p w:rsidR="006C0DD8" w:rsidRDefault="006C0DD8" w:rsidP="006C0DD8">
            <w:r>
              <w:t>2</w:t>
            </w:r>
          </w:p>
        </w:tc>
        <w:tc>
          <w:tcPr>
            <w:tcW w:w="999" w:type="pct"/>
          </w:tcPr>
          <w:p w:rsidR="006C0DD8" w:rsidRDefault="006C0DD8" w:rsidP="006C0DD8">
            <w:r>
              <w:t>3</w:t>
            </w:r>
          </w:p>
        </w:tc>
        <w:tc>
          <w:tcPr>
            <w:tcW w:w="999" w:type="pct"/>
          </w:tcPr>
          <w:p w:rsidR="006C0DD8" w:rsidRDefault="006C0DD8" w:rsidP="006C0DD8">
            <w:r>
              <w:t>2</w:t>
            </w:r>
          </w:p>
        </w:tc>
        <w:tc>
          <w:tcPr>
            <w:tcW w:w="999" w:type="pct"/>
          </w:tcPr>
          <w:p w:rsidR="006C0DD8" w:rsidRDefault="006C0DD8" w:rsidP="006C0DD8">
            <w:r>
              <w:t>1</w:t>
            </w:r>
          </w:p>
        </w:tc>
      </w:tr>
      <w:tr w:rsidR="006C0DD8" w:rsidTr="006C0DD8">
        <w:trPr>
          <w:trHeight w:val="269"/>
        </w:trPr>
        <w:tc>
          <w:tcPr>
            <w:tcW w:w="1003" w:type="pct"/>
          </w:tcPr>
          <w:p w:rsidR="006C0DD8" w:rsidRDefault="006C0DD8" w:rsidP="006C0DD8">
            <w:r>
              <w:t>1</w:t>
            </w:r>
          </w:p>
        </w:tc>
        <w:tc>
          <w:tcPr>
            <w:tcW w:w="999" w:type="pct"/>
          </w:tcPr>
          <w:p w:rsidR="006C0DD8" w:rsidRDefault="006C0DD8" w:rsidP="006C0DD8">
            <w:r>
              <w:t>11</w:t>
            </w:r>
          </w:p>
        </w:tc>
        <w:tc>
          <w:tcPr>
            <w:tcW w:w="999" w:type="pct"/>
          </w:tcPr>
          <w:p w:rsidR="006C0DD8" w:rsidRPr="006C0DD8" w:rsidRDefault="006C0DD8" w:rsidP="006C0DD8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99" w:type="pct"/>
          </w:tcPr>
          <w:p w:rsidR="006C0DD8" w:rsidRDefault="006C0DD8" w:rsidP="006C0DD8">
            <w:r>
              <w:t>11</w:t>
            </w:r>
          </w:p>
        </w:tc>
        <w:tc>
          <w:tcPr>
            <w:tcW w:w="999" w:type="pct"/>
          </w:tcPr>
          <w:p w:rsidR="006C0DD8" w:rsidRDefault="006C0DD8" w:rsidP="006C0DD8">
            <w:r>
              <w:t>1</w:t>
            </w:r>
          </w:p>
        </w:tc>
      </w:tr>
      <w:tr w:rsidR="006C0DD8" w:rsidTr="006C0DD8">
        <w:trPr>
          <w:trHeight w:val="269"/>
        </w:trPr>
        <w:tc>
          <w:tcPr>
            <w:tcW w:w="1003" w:type="pct"/>
          </w:tcPr>
          <w:p w:rsidR="006C0DD8" w:rsidRDefault="006C0DD8" w:rsidP="006C0DD8">
            <w:r>
              <w:t>1</w:t>
            </w:r>
          </w:p>
        </w:tc>
        <w:tc>
          <w:tcPr>
            <w:tcW w:w="999" w:type="pct"/>
          </w:tcPr>
          <w:p w:rsidR="006C0DD8" w:rsidRDefault="006C0DD8" w:rsidP="006C0DD8">
            <w:r>
              <w:t>2</w:t>
            </w:r>
          </w:p>
        </w:tc>
        <w:tc>
          <w:tcPr>
            <w:tcW w:w="999" w:type="pct"/>
          </w:tcPr>
          <w:p w:rsidR="006C0DD8" w:rsidRDefault="006C0DD8" w:rsidP="006C0DD8">
            <w:r>
              <w:t>3</w:t>
            </w:r>
          </w:p>
        </w:tc>
        <w:tc>
          <w:tcPr>
            <w:tcW w:w="999" w:type="pct"/>
          </w:tcPr>
          <w:p w:rsidR="006C0DD8" w:rsidRDefault="006C0DD8" w:rsidP="006C0DD8">
            <w:r>
              <w:t>2</w:t>
            </w:r>
          </w:p>
        </w:tc>
        <w:tc>
          <w:tcPr>
            <w:tcW w:w="999" w:type="pct"/>
          </w:tcPr>
          <w:p w:rsidR="006C0DD8" w:rsidRDefault="006C0DD8" w:rsidP="006C0DD8">
            <w:r>
              <w:t>1</w:t>
            </w:r>
          </w:p>
        </w:tc>
      </w:tr>
    </w:tbl>
    <w:p w:rsidR="006C0DD8" w:rsidRDefault="006C0DD8" w:rsidP="006C0DD8"/>
    <w:p w:rsidR="006C0DD8" w:rsidRDefault="006C0DD8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>
      <w:bookmarkStart w:id="0" w:name="_GoBack"/>
      <w:bookmarkEnd w:id="0"/>
    </w:p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20785E" w:rsidRDefault="0020785E" w:rsidP="006C0DD8"/>
    <w:p w:rsidR="006C0DD8" w:rsidRDefault="00A9761B" w:rsidP="006C0DD8">
      <w:proofErr w:type="gramStart"/>
      <w:r>
        <w:t>glider</w:t>
      </w:r>
      <w:proofErr w:type="gramEnd"/>
      <w:r>
        <w:t xml:space="preserve"> gun is 38 columns and 11</w:t>
      </w:r>
      <w:r w:rsidR="006C0DD8">
        <w:t xml:space="preserve"> rows</w:t>
      </w:r>
    </w:p>
    <w:p w:rsidR="006C0DD8" w:rsidRDefault="006C0DD8" w:rsidP="006C0DD8">
      <w:pPr>
        <w:jc w:val="center"/>
      </w:pPr>
    </w:p>
    <w:tbl>
      <w:tblPr>
        <w:tblStyle w:val="TableGrid"/>
        <w:tblW w:w="5659" w:type="pct"/>
        <w:tblInd w:w="-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308"/>
        <w:gridCol w:w="399"/>
        <w:gridCol w:w="399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15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15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4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color w:val="FF0000"/>
                <w:sz w:val="18"/>
                <w:szCs w:val="18"/>
              </w:rPr>
            </w:pPr>
            <w:r w:rsidRPr="006C0DD8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14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4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4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3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8E444F" w:rsidRPr="006C0DD8" w:rsidTr="008E444F">
        <w:trPr>
          <w:cantSplit/>
        </w:trPr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4F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5" w:type="pct"/>
            <w:tcBorders>
              <w:left w:val="single" w:sz="4" w:space="0" w:color="auto"/>
            </w:tcBorders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05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2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1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 w:rsidRPr="006C0DD8">
              <w:rPr>
                <w:sz w:val="18"/>
                <w:szCs w:val="18"/>
              </w:rPr>
              <w:t>0</w:t>
            </w:r>
          </w:p>
        </w:tc>
        <w:tc>
          <w:tcPr>
            <w:tcW w:w="136" w:type="pct"/>
          </w:tcPr>
          <w:p w:rsidR="008E444F" w:rsidRPr="006C0DD8" w:rsidRDefault="008E444F" w:rsidP="006C0D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6C0DD8" w:rsidRDefault="006C0DD8" w:rsidP="0020785E"/>
    <w:sectPr w:rsidR="006C0DD8" w:rsidSect="006C0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10"/>
    <w:rsid w:val="0020785E"/>
    <w:rsid w:val="003A64A4"/>
    <w:rsid w:val="005A1B10"/>
    <w:rsid w:val="005D4B8E"/>
    <w:rsid w:val="006C0DD8"/>
    <w:rsid w:val="006F4E19"/>
    <w:rsid w:val="008E444F"/>
    <w:rsid w:val="0099327A"/>
    <w:rsid w:val="00A9761B"/>
    <w:rsid w:val="00AD3E84"/>
    <w:rsid w:val="00B556B4"/>
    <w:rsid w:val="00D3327B"/>
    <w:rsid w:val="00EA434A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3A6F4-D992-4CF5-9AF7-8C17A81E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1362</TotalTime>
  <Pages>2</Pages>
  <Words>500</Words>
  <Characters>2072</Characters>
  <Application>Microsoft Office Word</Application>
  <DocSecurity>0</DocSecurity>
  <Lines>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4</cp:revision>
  <dcterms:created xsi:type="dcterms:W3CDTF">2015-01-12T08:29:00Z</dcterms:created>
  <dcterms:modified xsi:type="dcterms:W3CDTF">2015-01-18T21:40:00Z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